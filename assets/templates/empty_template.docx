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12C3" w14:textId="119873C9" w:rsidR="002A497E" w:rsidRPr="00143F61" w:rsidRDefault="002A497E" w:rsidP="00143F61"/>
    <w:sectPr w:rsidR="002A497E" w:rsidRPr="00143F61" w:rsidSect="00816193">
      <w:headerReference w:type="default" r:id="rId9"/>
      <w:headerReference w:type="first" r:id="rId10"/>
      <w:pgSz w:w="11906" w:h="16838"/>
      <w:pgMar w:top="2694" w:right="566" w:bottom="0" w:left="1700" w:header="1417" w:footer="113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9638" w14:textId="77777777" w:rsidR="00997C17" w:rsidRDefault="00997C17">
      <w:r>
        <w:separator/>
      </w:r>
    </w:p>
  </w:endnote>
  <w:endnote w:type="continuationSeparator" w:id="0">
    <w:p w14:paraId="20B72CF4" w14:textId="77777777" w:rsidR="00997C17" w:rsidRDefault="00997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5F68A" w14:textId="77777777" w:rsidR="00997C17" w:rsidRDefault="00997C17">
      <w:r>
        <w:separator/>
      </w:r>
    </w:p>
  </w:footnote>
  <w:footnote w:type="continuationSeparator" w:id="0">
    <w:p w14:paraId="0074EE8D" w14:textId="77777777" w:rsidR="00997C17" w:rsidRDefault="00997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86C9" w14:textId="2F895365" w:rsidR="00F827B2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noProof/>
        <w:lang w:eastAsia="uk-UA"/>
      </w:rPr>
      <w:drawing>
        <wp:anchor distT="0" distB="0" distL="114300" distR="114300" simplePos="0" relativeHeight="251659264" behindDoc="0" locked="0" layoutInCell="1" allowOverlap="1" wp14:anchorId="7E0DA00D" wp14:editId="6BC21937">
          <wp:simplePos x="0" y="0"/>
          <wp:positionH relativeFrom="margin">
            <wp:posOffset>2794000</wp:posOffset>
          </wp:positionH>
          <wp:positionV relativeFrom="margin">
            <wp:posOffset>-1731645</wp:posOffset>
          </wp:positionV>
          <wp:extent cx="525780" cy="731520"/>
          <wp:effectExtent l="0" t="0" r="0" b="0"/>
          <wp:wrapSquare wrapText="bothSides"/>
          <wp:docPr id="129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0162">
      <w:rPr>
        <w:b/>
        <w:color w:val="233E81"/>
        <w:sz w:val="32"/>
        <w:szCs w:val="32"/>
      </w:rPr>
      <w:t>ТЕРНОПІЛЬСЬКА МІСЬКА РАДА</w:t>
    </w:r>
  </w:p>
  <w:p w14:paraId="7FDABDDC" w14:textId="77777777" w:rsidR="00F827B2" w:rsidRPr="00815EBF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05B2900B" w14:textId="77777777" w:rsidR="00F827B2" w:rsidRDefault="00F827B2" w:rsidP="00A1583A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>067-447-32-78; 067-447-31-86</w:t>
    </w:r>
  </w:p>
  <w:p w14:paraId="2E4CB7DC" w14:textId="77777777" w:rsidR="00F827B2" w:rsidRPr="00810193" w:rsidRDefault="00F827B2" w:rsidP="00A1583A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50363FCC" w14:textId="25D0E633" w:rsidR="00F827B2" w:rsidRPr="0073720C" w:rsidRDefault="00F827B2" w:rsidP="0073720C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8240" behindDoc="0" locked="0" layoutInCell="1" allowOverlap="1" wp14:anchorId="104E54FC" wp14:editId="281F00B8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79183A" id="Straight Connector 4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dJAp&#10;QN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39E4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  <w:r>
      <w:rPr>
        <w:noProof/>
        <w:lang w:eastAsia="uk-UA"/>
      </w:rPr>
      <w:drawing>
        <wp:anchor distT="0" distB="0" distL="114300" distR="114300" simplePos="0" relativeHeight="251657216" behindDoc="0" locked="0" layoutInCell="1" allowOverlap="1" wp14:anchorId="486B5D06" wp14:editId="59DC8246">
          <wp:simplePos x="0" y="0"/>
          <wp:positionH relativeFrom="margin">
            <wp:posOffset>2822575</wp:posOffset>
          </wp:positionH>
          <wp:positionV relativeFrom="margin">
            <wp:posOffset>-2133600</wp:posOffset>
          </wp:positionV>
          <wp:extent cx="525780" cy="731520"/>
          <wp:effectExtent l="0" t="0" r="0" b="0"/>
          <wp:wrapSquare wrapText="bothSides"/>
          <wp:docPr id="130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5BE056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3CB9E423" w14:textId="77777777" w:rsidR="00F827B2" w:rsidRPr="0018578A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4271E297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ind w:firstLine="709"/>
      <w:jc w:val="center"/>
      <w:rPr>
        <w:color w:val="000000"/>
        <w:sz w:val="16"/>
        <w:szCs w:val="16"/>
      </w:rPr>
    </w:pPr>
  </w:p>
  <w:p w14:paraId="260E91ED" w14:textId="77777777" w:rsidR="00F827B2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32"/>
        <w:szCs w:val="32"/>
      </w:rPr>
    </w:pPr>
    <w:r w:rsidRPr="00420162">
      <w:rPr>
        <w:b/>
        <w:color w:val="233E81"/>
        <w:sz w:val="32"/>
        <w:szCs w:val="32"/>
      </w:rPr>
      <w:t>ТЕРНОПІЛЬСЬКА МІСЬКА РАДА</w:t>
    </w:r>
  </w:p>
  <w:p w14:paraId="1800E720" w14:textId="77777777" w:rsidR="00F827B2" w:rsidRPr="00810193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24"/>
        <w:szCs w:val="24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75AF68AD" w14:textId="77777777" w:rsidR="00F827B2" w:rsidRDefault="00F827B2" w:rsidP="00263B42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 xml:space="preserve">067-447-32-78; 067-447-31-86 </w:t>
    </w:r>
  </w:p>
  <w:p w14:paraId="654F9B93" w14:textId="77777777" w:rsidR="00F827B2" w:rsidRPr="00810193" w:rsidRDefault="00F827B2" w:rsidP="00263B42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3A103171" w14:textId="77777777" w:rsidR="00F827B2" w:rsidRPr="00810193" w:rsidRDefault="00F827B2" w:rsidP="00420162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6192" behindDoc="0" locked="0" layoutInCell="1" allowOverlap="1" wp14:anchorId="7B7EA220" wp14:editId="441E98A4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A02E77" id="Straight Connector 4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5hVx&#10;Kt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  <w:r>
      <w:rPr>
        <w:b/>
        <w:color w:val="233E81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BBB"/>
    <w:multiLevelType w:val="hybridMultilevel"/>
    <w:tmpl w:val="EE34FCBE"/>
    <w:lvl w:ilvl="0" w:tplc="D73A6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48F"/>
    <w:multiLevelType w:val="hybridMultilevel"/>
    <w:tmpl w:val="3BC45E90"/>
    <w:lvl w:ilvl="0" w:tplc="6D1E90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345B"/>
    <w:multiLevelType w:val="hybridMultilevel"/>
    <w:tmpl w:val="95321E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3D"/>
    <w:rsid w:val="00001089"/>
    <w:rsid w:val="00026964"/>
    <w:rsid w:val="000277D2"/>
    <w:rsid w:val="000459F1"/>
    <w:rsid w:val="00053180"/>
    <w:rsid w:val="00053F0C"/>
    <w:rsid w:val="0005590D"/>
    <w:rsid w:val="000576A3"/>
    <w:rsid w:val="000641D6"/>
    <w:rsid w:val="00073999"/>
    <w:rsid w:val="000773FB"/>
    <w:rsid w:val="000816D6"/>
    <w:rsid w:val="00081954"/>
    <w:rsid w:val="00081E81"/>
    <w:rsid w:val="00090EF7"/>
    <w:rsid w:val="000A1C7C"/>
    <w:rsid w:val="000A3F31"/>
    <w:rsid w:val="000A46D4"/>
    <w:rsid w:val="000A5CE2"/>
    <w:rsid w:val="000D4D68"/>
    <w:rsid w:val="000E0351"/>
    <w:rsid w:val="000E0B6B"/>
    <w:rsid w:val="000E1A07"/>
    <w:rsid w:val="000F427B"/>
    <w:rsid w:val="000F5137"/>
    <w:rsid w:val="000F7314"/>
    <w:rsid w:val="00104721"/>
    <w:rsid w:val="00106620"/>
    <w:rsid w:val="00114850"/>
    <w:rsid w:val="001168B7"/>
    <w:rsid w:val="0012455E"/>
    <w:rsid w:val="001249CB"/>
    <w:rsid w:val="00143D15"/>
    <w:rsid w:val="00143F61"/>
    <w:rsid w:val="00144605"/>
    <w:rsid w:val="001460F0"/>
    <w:rsid w:val="001647FC"/>
    <w:rsid w:val="001649C6"/>
    <w:rsid w:val="001706DC"/>
    <w:rsid w:val="001834AD"/>
    <w:rsid w:val="0018542D"/>
    <w:rsid w:val="0018578A"/>
    <w:rsid w:val="001B4D77"/>
    <w:rsid w:val="001B61FF"/>
    <w:rsid w:val="001B6397"/>
    <w:rsid w:val="001C676E"/>
    <w:rsid w:val="001C755A"/>
    <w:rsid w:val="001E2C25"/>
    <w:rsid w:val="001E33AC"/>
    <w:rsid w:val="001E42FF"/>
    <w:rsid w:val="001F14CD"/>
    <w:rsid w:val="00202225"/>
    <w:rsid w:val="00207F30"/>
    <w:rsid w:val="00211A80"/>
    <w:rsid w:val="002128FA"/>
    <w:rsid w:val="00216CEF"/>
    <w:rsid w:val="00226C41"/>
    <w:rsid w:val="00227385"/>
    <w:rsid w:val="002323B9"/>
    <w:rsid w:val="0023671B"/>
    <w:rsid w:val="002405E0"/>
    <w:rsid w:val="00240F30"/>
    <w:rsid w:val="002410EB"/>
    <w:rsid w:val="00241634"/>
    <w:rsid w:val="00263B42"/>
    <w:rsid w:val="0027200D"/>
    <w:rsid w:val="00276C66"/>
    <w:rsid w:val="002A01C8"/>
    <w:rsid w:val="002A497E"/>
    <w:rsid w:val="002A65CD"/>
    <w:rsid w:val="002B033D"/>
    <w:rsid w:val="002B6624"/>
    <w:rsid w:val="002B71CB"/>
    <w:rsid w:val="002E118F"/>
    <w:rsid w:val="002F311B"/>
    <w:rsid w:val="0030411F"/>
    <w:rsid w:val="003115D8"/>
    <w:rsid w:val="00311996"/>
    <w:rsid w:val="003144FF"/>
    <w:rsid w:val="0032272B"/>
    <w:rsid w:val="00324390"/>
    <w:rsid w:val="003302F5"/>
    <w:rsid w:val="00335DAC"/>
    <w:rsid w:val="00350434"/>
    <w:rsid w:val="003513E0"/>
    <w:rsid w:val="00361ADE"/>
    <w:rsid w:val="00361D9A"/>
    <w:rsid w:val="00363231"/>
    <w:rsid w:val="003741C6"/>
    <w:rsid w:val="0037443F"/>
    <w:rsid w:val="00380537"/>
    <w:rsid w:val="00384408"/>
    <w:rsid w:val="003A7693"/>
    <w:rsid w:val="003C141E"/>
    <w:rsid w:val="003D1218"/>
    <w:rsid w:val="003D6294"/>
    <w:rsid w:val="003E27F6"/>
    <w:rsid w:val="003E63BA"/>
    <w:rsid w:val="003F2D07"/>
    <w:rsid w:val="003F3910"/>
    <w:rsid w:val="003F67D5"/>
    <w:rsid w:val="003F6903"/>
    <w:rsid w:val="0040512D"/>
    <w:rsid w:val="0041189B"/>
    <w:rsid w:val="00420162"/>
    <w:rsid w:val="00422B22"/>
    <w:rsid w:val="0042528D"/>
    <w:rsid w:val="00427EE0"/>
    <w:rsid w:val="0044237F"/>
    <w:rsid w:val="00452D16"/>
    <w:rsid w:val="00485BF2"/>
    <w:rsid w:val="004933C1"/>
    <w:rsid w:val="004C292B"/>
    <w:rsid w:val="004D1C72"/>
    <w:rsid w:val="004F08C0"/>
    <w:rsid w:val="004F5008"/>
    <w:rsid w:val="00501306"/>
    <w:rsid w:val="00511BCF"/>
    <w:rsid w:val="00516DE5"/>
    <w:rsid w:val="005216FE"/>
    <w:rsid w:val="0052181F"/>
    <w:rsid w:val="00530C5D"/>
    <w:rsid w:val="005327B2"/>
    <w:rsid w:val="00535951"/>
    <w:rsid w:val="00536C23"/>
    <w:rsid w:val="00547BDB"/>
    <w:rsid w:val="005510A7"/>
    <w:rsid w:val="005564BC"/>
    <w:rsid w:val="00575ABD"/>
    <w:rsid w:val="0058117A"/>
    <w:rsid w:val="0058722A"/>
    <w:rsid w:val="005A080B"/>
    <w:rsid w:val="005B103D"/>
    <w:rsid w:val="005B2602"/>
    <w:rsid w:val="005D4186"/>
    <w:rsid w:val="0060293B"/>
    <w:rsid w:val="006047D5"/>
    <w:rsid w:val="00605A2E"/>
    <w:rsid w:val="00621F85"/>
    <w:rsid w:val="006271C8"/>
    <w:rsid w:val="00631273"/>
    <w:rsid w:val="00656D4E"/>
    <w:rsid w:val="0066200C"/>
    <w:rsid w:val="00666724"/>
    <w:rsid w:val="006668A2"/>
    <w:rsid w:val="00673694"/>
    <w:rsid w:val="0068208A"/>
    <w:rsid w:val="00682E00"/>
    <w:rsid w:val="006947A6"/>
    <w:rsid w:val="00697FE3"/>
    <w:rsid w:val="006A2E88"/>
    <w:rsid w:val="006A5001"/>
    <w:rsid w:val="006D136A"/>
    <w:rsid w:val="006D7E12"/>
    <w:rsid w:val="006D7EF0"/>
    <w:rsid w:val="006E6E3B"/>
    <w:rsid w:val="006E793B"/>
    <w:rsid w:val="006F12DB"/>
    <w:rsid w:val="006F4F98"/>
    <w:rsid w:val="00707235"/>
    <w:rsid w:val="0071100A"/>
    <w:rsid w:val="00711511"/>
    <w:rsid w:val="00724640"/>
    <w:rsid w:val="007338A1"/>
    <w:rsid w:val="0073720C"/>
    <w:rsid w:val="00740A58"/>
    <w:rsid w:val="0074705D"/>
    <w:rsid w:val="00750A15"/>
    <w:rsid w:val="007571AA"/>
    <w:rsid w:val="00760904"/>
    <w:rsid w:val="00766354"/>
    <w:rsid w:val="007672CA"/>
    <w:rsid w:val="0077086D"/>
    <w:rsid w:val="00777D7B"/>
    <w:rsid w:val="00780937"/>
    <w:rsid w:val="007861F0"/>
    <w:rsid w:val="00796B64"/>
    <w:rsid w:val="0079736C"/>
    <w:rsid w:val="007A4C05"/>
    <w:rsid w:val="007A548A"/>
    <w:rsid w:val="007B0F6F"/>
    <w:rsid w:val="007B2595"/>
    <w:rsid w:val="007D0EB7"/>
    <w:rsid w:val="007D7D3B"/>
    <w:rsid w:val="007F12C0"/>
    <w:rsid w:val="00804AD6"/>
    <w:rsid w:val="0080633F"/>
    <w:rsid w:val="008064CE"/>
    <w:rsid w:val="008071DF"/>
    <w:rsid w:val="00810193"/>
    <w:rsid w:val="0081167C"/>
    <w:rsid w:val="00815EBF"/>
    <w:rsid w:val="00816193"/>
    <w:rsid w:val="00816CFB"/>
    <w:rsid w:val="00822E87"/>
    <w:rsid w:val="008359A8"/>
    <w:rsid w:val="00837227"/>
    <w:rsid w:val="008408C1"/>
    <w:rsid w:val="00843773"/>
    <w:rsid w:val="00853D9C"/>
    <w:rsid w:val="00854700"/>
    <w:rsid w:val="0085732D"/>
    <w:rsid w:val="008819C0"/>
    <w:rsid w:val="008968BB"/>
    <w:rsid w:val="008A2FD3"/>
    <w:rsid w:val="008A38A1"/>
    <w:rsid w:val="008A4F2D"/>
    <w:rsid w:val="008A71D1"/>
    <w:rsid w:val="008B764E"/>
    <w:rsid w:val="008C6E36"/>
    <w:rsid w:val="008C7C8E"/>
    <w:rsid w:val="008E0725"/>
    <w:rsid w:val="008E0AE9"/>
    <w:rsid w:val="008E52BE"/>
    <w:rsid w:val="00902536"/>
    <w:rsid w:val="00906A7F"/>
    <w:rsid w:val="00910ED3"/>
    <w:rsid w:val="00910F90"/>
    <w:rsid w:val="00914B86"/>
    <w:rsid w:val="00916B70"/>
    <w:rsid w:val="0092061E"/>
    <w:rsid w:val="009210A0"/>
    <w:rsid w:val="00930D43"/>
    <w:rsid w:val="00931694"/>
    <w:rsid w:val="0093473C"/>
    <w:rsid w:val="0093561F"/>
    <w:rsid w:val="0093766B"/>
    <w:rsid w:val="009447CA"/>
    <w:rsid w:val="009532D6"/>
    <w:rsid w:val="009732BD"/>
    <w:rsid w:val="00973467"/>
    <w:rsid w:val="00977519"/>
    <w:rsid w:val="00984CC7"/>
    <w:rsid w:val="00987A4D"/>
    <w:rsid w:val="00995DBB"/>
    <w:rsid w:val="00995E2E"/>
    <w:rsid w:val="00997C17"/>
    <w:rsid w:val="009A5D0E"/>
    <w:rsid w:val="009D5AAE"/>
    <w:rsid w:val="009D68B0"/>
    <w:rsid w:val="00A0106A"/>
    <w:rsid w:val="00A15009"/>
    <w:rsid w:val="00A1583A"/>
    <w:rsid w:val="00A2648F"/>
    <w:rsid w:val="00A33D92"/>
    <w:rsid w:val="00A42826"/>
    <w:rsid w:val="00A5445B"/>
    <w:rsid w:val="00A719CC"/>
    <w:rsid w:val="00A74EF5"/>
    <w:rsid w:val="00A8386F"/>
    <w:rsid w:val="00A93B83"/>
    <w:rsid w:val="00A960BD"/>
    <w:rsid w:val="00AA2A0F"/>
    <w:rsid w:val="00AA388B"/>
    <w:rsid w:val="00AA3FE5"/>
    <w:rsid w:val="00AB0BDC"/>
    <w:rsid w:val="00AB12AB"/>
    <w:rsid w:val="00AB383E"/>
    <w:rsid w:val="00AC1353"/>
    <w:rsid w:val="00AC68B4"/>
    <w:rsid w:val="00AE5897"/>
    <w:rsid w:val="00B00595"/>
    <w:rsid w:val="00B03570"/>
    <w:rsid w:val="00B15C8B"/>
    <w:rsid w:val="00B203EB"/>
    <w:rsid w:val="00B22228"/>
    <w:rsid w:val="00B22D62"/>
    <w:rsid w:val="00B27460"/>
    <w:rsid w:val="00B4328D"/>
    <w:rsid w:val="00B4502F"/>
    <w:rsid w:val="00B50E4A"/>
    <w:rsid w:val="00B57D07"/>
    <w:rsid w:val="00B60103"/>
    <w:rsid w:val="00B775CE"/>
    <w:rsid w:val="00B833A0"/>
    <w:rsid w:val="00B83B29"/>
    <w:rsid w:val="00BA485B"/>
    <w:rsid w:val="00BA4FA5"/>
    <w:rsid w:val="00BA56C3"/>
    <w:rsid w:val="00BD0462"/>
    <w:rsid w:val="00BD10DE"/>
    <w:rsid w:val="00BD6340"/>
    <w:rsid w:val="00BD7002"/>
    <w:rsid w:val="00BE140E"/>
    <w:rsid w:val="00BF0F85"/>
    <w:rsid w:val="00BF1410"/>
    <w:rsid w:val="00BF3309"/>
    <w:rsid w:val="00BF3F11"/>
    <w:rsid w:val="00C01002"/>
    <w:rsid w:val="00C065FD"/>
    <w:rsid w:val="00C13E37"/>
    <w:rsid w:val="00C17CE9"/>
    <w:rsid w:val="00C20E6C"/>
    <w:rsid w:val="00C216FC"/>
    <w:rsid w:val="00C34769"/>
    <w:rsid w:val="00C36BB1"/>
    <w:rsid w:val="00C43C7B"/>
    <w:rsid w:val="00C60A4E"/>
    <w:rsid w:val="00C60ECA"/>
    <w:rsid w:val="00C61FB7"/>
    <w:rsid w:val="00C82F44"/>
    <w:rsid w:val="00C94345"/>
    <w:rsid w:val="00C97BB8"/>
    <w:rsid w:val="00CA3AF9"/>
    <w:rsid w:val="00CA6093"/>
    <w:rsid w:val="00CB796F"/>
    <w:rsid w:val="00CC066E"/>
    <w:rsid w:val="00CC3BC8"/>
    <w:rsid w:val="00CD260F"/>
    <w:rsid w:val="00CF4BFC"/>
    <w:rsid w:val="00D12255"/>
    <w:rsid w:val="00D22CD4"/>
    <w:rsid w:val="00D22F00"/>
    <w:rsid w:val="00D232B7"/>
    <w:rsid w:val="00D3398E"/>
    <w:rsid w:val="00D3588C"/>
    <w:rsid w:val="00D37A3F"/>
    <w:rsid w:val="00D420C2"/>
    <w:rsid w:val="00D44D27"/>
    <w:rsid w:val="00D50A9E"/>
    <w:rsid w:val="00D50E16"/>
    <w:rsid w:val="00D57DBE"/>
    <w:rsid w:val="00D75E16"/>
    <w:rsid w:val="00D844A3"/>
    <w:rsid w:val="00D934DE"/>
    <w:rsid w:val="00D944C0"/>
    <w:rsid w:val="00D95113"/>
    <w:rsid w:val="00DA60FB"/>
    <w:rsid w:val="00DA68A7"/>
    <w:rsid w:val="00DD08B6"/>
    <w:rsid w:val="00DD1A0B"/>
    <w:rsid w:val="00DD7512"/>
    <w:rsid w:val="00DF4D39"/>
    <w:rsid w:val="00DF525D"/>
    <w:rsid w:val="00E17124"/>
    <w:rsid w:val="00E22EC2"/>
    <w:rsid w:val="00E23950"/>
    <w:rsid w:val="00E2755D"/>
    <w:rsid w:val="00E27AF9"/>
    <w:rsid w:val="00E32BD2"/>
    <w:rsid w:val="00E358D1"/>
    <w:rsid w:val="00E4698C"/>
    <w:rsid w:val="00E716D4"/>
    <w:rsid w:val="00E717B6"/>
    <w:rsid w:val="00E7268D"/>
    <w:rsid w:val="00E86B78"/>
    <w:rsid w:val="00E95380"/>
    <w:rsid w:val="00E967AA"/>
    <w:rsid w:val="00EA4C37"/>
    <w:rsid w:val="00EA5935"/>
    <w:rsid w:val="00EB099F"/>
    <w:rsid w:val="00EB2FC1"/>
    <w:rsid w:val="00EC00BF"/>
    <w:rsid w:val="00EC0B55"/>
    <w:rsid w:val="00EE1A48"/>
    <w:rsid w:val="00EE53AD"/>
    <w:rsid w:val="00EF73A5"/>
    <w:rsid w:val="00F01ABD"/>
    <w:rsid w:val="00F02BC6"/>
    <w:rsid w:val="00F04A21"/>
    <w:rsid w:val="00F111B2"/>
    <w:rsid w:val="00F270E7"/>
    <w:rsid w:val="00F33BEF"/>
    <w:rsid w:val="00F350D7"/>
    <w:rsid w:val="00F35828"/>
    <w:rsid w:val="00F42DDD"/>
    <w:rsid w:val="00F70724"/>
    <w:rsid w:val="00F71AAB"/>
    <w:rsid w:val="00F73325"/>
    <w:rsid w:val="00F73F01"/>
    <w:rsid w:val="00F827B2"/>
    <w:rsid w:val="00F86E33"/>
    <w:rsid w:val="00FA0B7F"/>
    <w:rsid w:val="00FA4F3C"/>
    <w:rsid w:val="00FB6416"/>
    <w:rsid w:val="00FC7C7F"/>
    <w:rsid w:val="00FD32C1"/>
    <w:rsid w:val="00FD34FA"/>
    <w:rsid w:val="00FD4678"/>
    <w:rsid w:val="00FE104E"/>
    <w:rsid w:val="00FE1F03"/>
    <w:rsid w:val="00FE23C1"/>
    <w:rsid w:val="00FE2F0D"/>
    <w:rsid w:val="00FF4D90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85770"/>
  <w15:docId w15:val="{CFAB9658-145B-4138-A764-ECAD8173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Шрифт абзацу за промовчанням1"/>
    <w:uiPriority w:val="1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customStyle="1" w:styleId="110">
    <w:name w:val="Заголовок 11"/>
    <w:basedOn w:val="11"/>
    <w:next w:val="11"/>
    <w:pPr>
      <w:keepNext/>
    </w:pPr>
    <w:rPr>
      <w:b/>
      <w:bCs/>
    </w:rPr>
  </w:style>
  <w:style w:type="character" w:customStyle="1" w:styleId="12">
    <w:name w:val="Основной шрифт абзаца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13">
    <w:name w:val="Обычная таблица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qFormat/>
  </w:style>
  <w:style w:type="paragraph" w:customStyle="1" w:styleId="15">
    <w:name w:val="Верхний колонтитул1"/>
    <w:basedOn w:val="11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paragraph" w:customStyle="1" w:styleId="16">
    <w:name w:val="Нижний колонтитул1"/>
    <w:basedOn w:val="11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character" w:customStyle="1" w:styleId="17">
    <w:name w:val="Заголовок 1 Знак"/>
    <w:rPr>
      <w:b/>
      <w:bCs/>
      <w:w w:val="100"/>
      <w:position w:val="-1"/>
      <w:sz w:val="24"/>
      <w:szCs w:val="24"/>
      <w:effect w:val="none"/>
      <w:vertAlign w:val="baseline"/>
      <w:cs w:val="0"/>
      <w:em w:val="none"/>
      <w:lang w:val="uk-UA" w:eastAsia="ru-RU"/>
    </w:rPr>
  </w:style>
  <w:style w:type="character" w:customStyle="1" w:styleId="18">
    <w:name w:val="Гиперссылка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8">
    <w:name w:val="Верхній колонтитул Знак"/>
    <w:basedOn w:val="10"/>
    <w:link w:val="a7"/>
    <w:uiPriority w:val="99"/>
    <w:rsid w:val="00D944C0"/>
  </w:style>
  <w:style w:type="paragraph" w:styleId="a9">
    <w:name w:val="footer"/>
    <w:basedOn w:val="a"/>
    <w:link w:val="aa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a">
    <w:name w:val="Нижній колонтитул Знак"/>
    <w:basedOn w:val="10"/>
    <w:link w:val="a9"/>
    <w:uiPriority w:val="99"/>
    <w:rsid w:val="00D944C0"/>
  </w:style>
  <w:style w:type="character" w:styleId="ab">
    <w:name w:val="Hyperlink"/>
    <w:uiPriority w:val="99"/>
    <w:unhideWhenUsed/>
    <w:rsid w:val="0018578A"/>
    <w:rPr>
      <w:color w:val="0000FF"/>
      <w:u w:val="single"/>
    </w:rPr>
  </w:style>
  <w:style w:type="character" w:customStyle="1" w:styleId="19">
    <w:name w:val="Незакрита згадка1"/>
    <w:uiPriority w:val="99"/>
    <w:semiHidden/>
    <w:unhideWhenUsed/>
    <w:rsid w:val="0018578A"/>
    <w:rPr>
      <w:color w:val="605E5C"/>
      <w:shd w:val="clear" w:color="auto" w:fill="E1DFDD"/>
    </w:rPr>
  </w:style>
  <w:style w:type="character" w:styleId="ac">
    <w:name w:val="FollowedHyperlink"/>
    <w:uiPriority w:val="99"/>
    <w:semiHidden/>
    <w:unhideWhenUsed/>
    <w:rsid w:val="0018578A"/>
    <w:rPr>
      <w:color w:val="800080"/>
      <w:u w:val="single"/>
    </w:rPr>
  </w:style>
  <w:style w:type="paragraph" w:styleId="ad">
    <w:name w:val="Normal (Web)"/>
    <w:basedOn w:val="a"/>
    <w:rsid w:val="00143D15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e">
    <w:name w:val="List Paragraph"/>
    <w:basedOn w:val="a"/>
    <w:uiPriority w:val="34"/>
    <w:qFormat/>
    <w:rsid w:val="009D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vts44">
    <w:name w:val="rvts44"/>
    <w:rsid w:val="009D68B0"/>
  </w:style>
  <w:style w:type="character" w:styleId="af">
    <w:name w:val="Strong"/>
    <w:uiPriority w:val="22"/>
    <w:qFormat/>
    <w:rsid w:val="009D68B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D68B0"/>
    <w:rPr>
      <w:rFonts w:ascii="Segoe UI" w:hAnsi="Segoe UI" w:cs="Segoe UI"/>
      <w:sz w:val="18"/>
      <w:szCs w:val="18"/>
    </w:rPr>
  </w:style>
  <w:style w:type="character" w:customStyle="1" w:styleId="af1">
    <w:name w:val="Текст у виносці Знак"/>
    <w:link w:val="af0"/>
    <w:uiPriority w:val="99"/>
    <w:semiHidden/>
    <w:rsid w:val="009D68B0"/>
    <w:rPr>
      <w:rFonts w:ascii="Segoe UI" w:hAnsi="Segoe UI" w:cs="Segoe UI"/>
      <w:sz w:val="18"/>
      <w:szCs w:val="18"/>
      <w:lang w:eastAsia="en-GB"/>
    </w:rPr>
  </w:style>
  <w:style w:type="character" w:styleId="af2">
    <w:name w:val="Placeholder Text"/>
    <w:basedOn w:val="a0"/>
    <w:uiPriority w:val="99"/>
    <w:semiHidden/>
    <w:rsid w:val="00B22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VS\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YEkBdKW0bk4o5geUyPXrfiWhw==">AMUW2mUPSICFWxjZ5eqaz6onsPC9O2FnEfcjUsWBPtxM7MGkkFNlKLXi0deOo9Eq6mGM/1Gg5teyhOHhaWxcudghXGUD6N0vnTovQFIk0UIKljyNnmzsS5g=</go:docsCustomData>
</go:gDocsCustomXmlDataStorage>
</file>

<file path=customXml/itemProps1.xml><?xml version="1.0" encoding="utf-8"?>
<ds:datastoreItem xmlns:ds="http://schemas.openxmlformats.org/officeDocument/2006/customXml" ds:itemID="{167DA276-888A-40D2-87B8-F63A38D173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template4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</cp:revision>
  <cp:lastPrinted>2025-07-25T12:19:00Z</cp:lastPrinted>
  <dcterms:created xsi:type="dcterms:W3CDTF">2025-08-21T22:14:00Z</dcterms:created>
  <dcterms:modified xsi:type="dcterms:W3CDTF">2025-08-21T22:14:00Z</dcterms:modified>
</cp:coreProperties>
</file>